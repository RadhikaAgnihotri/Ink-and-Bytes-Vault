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7378E2" w14:textId="4804D25A" w:rsidR="009E4117" w:rsidRDefault="0039093D">
      <w:r>
        <w:rPr>
          <w:noProof/>
        </w:rPr>
        <mc:AlternateContent>
          <mc:Choice Requires="wps">
            <w:drawing>
              <wp:anchor distT="91440" distB="91440" distL="137160" distR="137160" simplePos="0" relativeHeight="251662336" behindDoc="0" locked="0" layoutInCell="1" allowOverlap="1" wp14:anchorId="7C069E22" wp14:editId="6954B81C">
                <wp:simplePos x="0" y="0"/>
                <wp:positionH relativeFrom="margin">
                  <wp:align>left</wp:align>
                </wp:positionH>
                <wp:positionV relativeFrom="margin">
                  <wp:posOffset>30480</wp:posOffset>
                </wp:positionV>
                <wp:extent cx="5532120" cy="4739640"/>
                <wp:effectExtent l="0" t="0" r="0" b="3810"/>
                <wp:wrapNone/>
                <wp:docPr id="140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2120" cy="4739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B2B902" w14:textId="1223074D" w:rsidR="0039093D" w:rsidRDefault="004E116D" w:rsidP="0084735F">
                            <w:pPr>
                              <w:pBdr>
                                <w:right w:val="single" w:sz="12" w:space="8" w:color="7DC6F3" w:themeColor="accent2"/>
                              </w:pBdr>
                              <w:spacing w:before="160" w:line="360" w:lineRule="auto"/>
                              <w:jc w:val="center"/>
                              <w:rPr>
                                <w:rFonts w:ascii="Informal Roman" w:hAnsi="Informal Roman"/>
                                <w:b w:val="0"/>
                                <w:bCs w:val="0"/>
                                <w:caps/>
                                <w:color w:val="FFFFFF" w:themeColor="background1"/>
                                <w:sz w:val="25"/>
                                <w:szCs w:val="25"/>
                                <w:lang w:val="en-IN"/>
                                <w14:glow w14:rad="228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>
                              <w:rPr>
                                <w:rFonts w:ascii="Informal Roman" w:hAnsi="Informal Roman"/>
                                <w:b w:val="0"/>
                                <w:bCs w:val="0"/>
                                <w:caps/>
                                <w:color w:val="FFFFFF" w:themeColor="background1"/>
                                <w:sz w:val="25"/>
                                <w:szCs w:val="25"/>
                                <w:lang w:val="en-IN"/>
                                <w14:glow w14:rad="228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waiting for the right time to be happy, rich and healthy</w:t>
                            </w:r>
                          </w:p>
                          <w:p w14:paraId="61A26A0D" w14:textId="1AAAE482" w:rsidR="004E116D" w:rsidRDefault="004E116D" w:rsidP="0084735F">
                            <w:pPr>
                              <w:pBdr>
                                <w:right w:val="single" w:sz="12" w:space="8" w:color="7DC6F3" w:themeColor="accent2"/>
                              </w:pBdr>
                              <w:spacing w:before="160" w:line="360" w:lineRule="auto"/>
                              <w:jc w:val="center"/>
                              <w:rPr>
                                <w:rFonts w:ascii="Informal Roman" w:hAnsi="Informal Roman"/>
                                <w:b w:val="0"/>
                                <w:bCs w:val="0"/>
                                <w:caps/>
                                <w:color w:val="FFFFFF" w:themeColor="background1"/>
                                <w:sz w:val="25"/>
                                <w:szCs w:val="25"/>
                                <w:lang w:val="en-IN"/>
                                <w14:glow w14:rad="228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>
                              <w:rPr>
                                <w:rFonts w:ascii="Informal Roman" w:hAnsi="Informal Roman"/>
                                <w:b w:val="0"/>
                                <w:bCs w:val="0"/>
                                <w:caps/>
                                <w:color w:val="FFFFFF" w:themeColor="background1"/>
                                <w:sz w:val="25"/>
                                <w:szCs w:val="25"/>
                                <w:lang w:val="en-IN"/>
                                <w14:glow w14:rad="228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hoping to finally say “i &lt;3 you” to the o</w:t>
                            </w:r>
                            <w:r w:rsidR="00C56E24">
                              <w:rPr>
                                <w:rFonts w:ascii="Informal Roman" w:hAnsi="Informal Roman"/>
                                <w:b w:val="0"/>
                                <w:bCs w:val="0"/>
                                <w:caps/>
                                <w:color w:val="FFFFFF" w:themeColor="background1"/>
                                <w:sz w:val="25"/>
                                <w:szCs w:val="25"/>
                                <w:lang w:val="en-IN"/>
                                <w14:glow w14:rad="228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n</w:t>
                            </w:r>
                            <w:r>
                              <w:rPr>
                                <w:rFonts w:ascii="Informal Roman" w:hAnsi="Informal Roman"/>
                                <w:b w:val="0"/>
                                <w:bCs w:val="0"/>
                                <w:caps/>
                                <w:color w:val="FFFFFF" w:themeColor="background1"/>
                                <w:sz w:val="25"/>
                                <w:szCs w:val="25"/>
                                <w:lang w:val="en-IN"/>
                                <w14:glow w14:rad="228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es who love me,</w:t>
                            </w:r>
                          </w:p>
                          <w:p w14:paraId="64FAF9F3" w14:textId="73573FAF" w:rsidR="004E116D" w:rsidRDefault="004E116D" w:rsidP="0084735F">
                            <w:pPr>
                              <w:pBdr>
                                <w:right w:val="single" w:sz="12" w:space="8" w:color="7DC6F3" w:themeColor="accent2"/>
                              </w:pBdr>
                              <w:spacing w:before="160" w:line="360" w:lineRule="auto"/>
                              <w:jc w:val="center"/>
                              <w:rPr>
                                <w:rFonts w:ascii="Informal Roman" w:hAnsi="Informal Roman"/>
                                <w:b w:val="0"/>
                                <w:bCs w:val="0"/>
                                <w:caps/>
                                <w:color w:val="FFFFFF" w:themeColor="background1"/>
                                <w:sz w:val="25"/>
                                <w:szCs w:val="25"/>
                                <w:lang w:val="en-IN"/>
                                <w14:glow w14:rad="228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>
                              <w:rPr>
                                <w:rFonts w:ascii="Informal Roman" w:hAnsi="Informal Roman"/>
                                <w:b w:val="0"/>
                                <w:bCs w:val="0"/>
                                <w:caps/>
                                <w:color w:val="FFFFFF" w:themeColor="background1"/>
                                <w:sz w:val="25"/>
                                <w:szCs w:val="25"/>
                                <w:lang w:val="en-IN"/>
                                <w14:glow w14:rad="228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holding back emotions and not taking that risk</w:t>
                            </w:r>
                          </w:p>
                          <w:p w14:paraId="447F347E" w14:textId="5C8360F1" w:rsidR="004E116D" w:rsidRDefault="004E116D" w:rsidP="0084735F">
                            <w:pPr>
                              <w:pBdr>
                                <w:right w:val="single" w:sz="12" w:space="8" w:color="7DC6F3" w:themeColor="accent2"/>
                              </w:pBdr>
                              <w:spacing w:before="160" w:line="360" w:lineRule="auto"/>
                              <w:jc w:val="center"/>
                              <w:rPr>
                                <w:rFonts w:ascii="Informal Roman" w:hAnsi="Informal Roman"/>
                                <w:b w:val="0"/>
                                <w:bCs w:val="0"/>
                                <w:caps/>
                                <w:color w:val="FFFFFF" w:themeColor="background1"/>
                                <w:sz w:val="25"/>
                                <w:szCs w:val="25"/>
                                <w:lang w:val="en-IN"/>
                                <w14:glow w14:rad="228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>
                              <w:rPr>
                                <w:rFonts w:ascii="Informal Roman" w:hAnsi="Informal Roman"/>
                                <w:b w:val="0"/>
                                <w:bCs w:val="0"/>
                                <w:caps/>
                                <w:color w:val="FFFFFF" w:themeColor="background1"/>
                                <w:sz w:val="25"/>
                                <w:szCs w:val="25"/>
                                <w:lang w:val="en-IN"/>
                                <w14:glow w14:rad="228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 xml:space="preserve">waiting on someone else to </w:t>
                            </w:r>
                            <w:r w:rsidR="00C56E24">
                              <w:rPr>
                                <w:rFonts w:ascii="Informal Roman" w:hAnsi="Informal Roman"/>
                                <w:b w:val="0"/>
                                <w:bCs w:val="0"/>
                                <w:caps/>
                                <w:color w:val="FFFFFF" w:themeColor="background1"/>
                                <w:sz w:val="25"/>
                                <w:szCs w:val="25"/>
                                <w:lang w:val="en-IN"/>
                                <w14:glow w14:rad="228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get my shortcmings/vision</w:t>
                            </w:r>
                            <w:r>
                              <w:rPr>
                                <w:rFonts w:ascii="Informal Roman" w:hAnsi="Informal Roman"/>
                                <w:b w:val="0"/>
                                <w:bCs w:val="0"/>
                                <w:caps/>
                                <w:color w:val="FFFFFF" w:themeColor="background1"/>
                                <w:sz w:val="25"/>
                                <w:szCs w:val="25"/>
                                <w:lang w:val="en-IN"/>
                                <w14:glow w14:rad="228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 xml:space="preserve"> fix</w:t>
                            </w:r>
                            <w:r w:rsidR="00C56E24">
                              <w:rPr>
                                <w:rFonts w:ascii="Informal Roman" w:hAnsi="Informal Roman"/>
                                <w:b w:val="0"/>
                                <w:bCs w:val="0"/>
                                <w:caps/>
                                <w:color w:val="FFFFFF" w:themeColor="background1"/>
                                <w:sz w:val="25"/>
                                <w:szCs w:val="25"/>
                                <w:lang w:val="en-IN"/>
                                <w14:glow w14:rad="228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ed</w:t>
                            </w:r>
                          </w:p>
                          <w:p w14:paraId="196569AF" w14:textId="372AE660" w:rsidR="00C56E24" w:rsidRDefault="00C56E24" w:rsidP="0084735F">
                            <w:pPr>
                              <w:pBdr>
                                <w:right w:val="single" w:sz="12" w:space="8" w:color="7DC6F3" w:themeColor="accent2"/>
                              </w:pBdr>
                              <w:spacing w:before="160" w:line="360" w:lineRule="auto"/>
                              <w:jc w:val="center"/>
                              <w:rPr>
                                <w:rFonts w:ascii="Informal Roman" w:hAnsi="Informal Roman"/>
                                <w:b w:val="0"/>
                                <w:bCs w:val="0"/>
                                <w:caps/>
                                <w:color w:val="FFFFFF" w:themeColor="background1"/>
                                <w:sz w:val="25"/>
                                <w:szCs w:val="25"/>
                                <w:lang w:val="en-IN"/>
                                <w14:glow w14:rad="228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>
                              <w:rPr>
                                <w:rFonts w:ascii="Informal Roman" w:hAnsi="Informal Roman"/>
                                <w:b w:val="0"/>
                                <w:bCs w:val="0"/>
                                <w:caps/>
                                <w:color w:val="FFFFFF" w:themeColor="background1"/>
                                <w:sz w:val="25"/>
                                <w:szCs w:val="25"/>
                                <w:lang w:val="en-IN"/>
                                <w14:glow w14:rad="228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hoarding up the things i can share, filling up my drawers without giving a care,</w:t>
                            </w:r>
                          </w:p>
                          <w:p w14:paraId="0B182E2F" w14:textId="190B1477" w:rsidR="00C56E24" w:rsidRDefault="00C56E24" w:rsidP="0084735F">
                            <w:pPr>
                              <w:pBdr>
                                <w:right w:val="single" w:sz="12" w:space="8" w:color="7DC6F3" w:themeColor="accent2"/>
                              </w:pBdr>
                              <w:spacing w:before="160" w:line="360" w:lineRule="auto"/>
                              <w:jc w:val="center"/>
                              <w:rPr>
                                <w:rFonts w:ascii="Informal Roman" w:hAnsi="Informal Roman"/>
                                <w:b w:val="0"/>
                                <w:bCs w:val="0"/>
                                <w:caps/>
                                <w:color w:val="FFFFFF" w:themeColor="background1"/>
                                <w:sz w:val="25"/>
                                <w:szCs w:val="25"/>
                                <w:lang w:val="en-IN"/>
                                <w14:glow w14:rad="228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>
                              <w:rPr>
                                <w:rFonts w:ascii="Informal Roman" w:hAnsi="Informal Roman"/>
                                <w:b w:val="0"/>
                                <w:bCs w:val="0"/>
                                <w:caps/>
                                <w:color w:val="FFFFFF" w:themeColor="background1"/>
                                <w:sz w:val="25"/>
                                <w:szCs w:val="25"/>
                                <w:lang w:val="en-IN"/>
                                <w14:glow w14:rad="228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saying words that i don’t even mean, and not saying the ones i mean, while holding back words meant to be screamed</w:t>
                            </w:r>
                          </w:p>
                          <w:p w14:paraId="42C617D4" w14:textId="03D4CF24" w:rsidR="00C56E24" w:rsidRPr="0039093D" w:rsidRDefault="00C56E24" w:rsidP="0084735F">
                            <w:pPr>
                              <w:pBdr>
                                <w:right w:val="single" w:sz="12" w:space="8" w:color="7DC6F3" w:themeColor="accent2"/>
                              </w:pBdr>
                              <w:spacing w:before="160" w:line="360" w:lineRule="auto"/>
                              <w:jc w:val="center"/>
                              <w:rPr>
                                <w:rFonts w:ascii="Informal Roman" w:hAnsi="Informal Roman"/>
                                <w:b w:val="0"/>
                                <w:bCs w:val="0"/>
                                <w:caps/>
                                <w:color w:val="FFFFFF" w:themeColor="background1"/>
                                <w:sz w:val="25"/>
                                <w:szCs w:val="25"/>
                                <w:lang w:val="en-IN"/>
                                <w14:glow w14:rad="228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>
                              <w:rPr>
                                <w:rFonts w:ascii="Informal Roman" w:hAnsi="Informal Roman"/>
                                <w:b w:val="0"/>
                                <w:bCs w:val="0"/>
                                <w:caps/>
                                <w:color w:val="FFFFFF" w:themeColor="background1"/>
                                <w:sz w:val="25"/>
                                <w:szCs w:val="25"/>
                                <w:lang w:val="en-IN"/>
                                <w14:glow w14:rad="228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i did all this all along in my life…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22860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069E22" id="_x0000_t202" coordsize="21600,21600" o:spt="202" path="m,l,21600r21600,l21600,xe">
                <v:stroke joinstyle="miter"/>
                <v:path gradientshapeok="t" o:connecttype="rect"/>
              </v:shapetype>
              <v:shape id="Text Box 41" o:spid="_x0000_s1026" type="#_x0000_t202" style="position:absolute;left:0;text-align:left;margin-left:0;margin-top:2.4pt;width:435.6pt;height:373.2pt;z-index:251662336;visibility:visible;mso-wrap-style:square;mso-width-percent:0;mso-height-percent:0;mso-wrap-distance-left:10.8pt;mso-wrap-distance-top:7.2pt;mso-wrap-distance-right:10.8pt;mso-wrap-distance-bottom:7.2pt;mso-position-horizontal:left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" filled="f" stroked="f" strokeweight=".5pt">
                <v:textbox inset="0,0,18pt,0">
                  <w:txbxContent>
                    <w:p w14:paraId="7CB2B902" w14:textId="1223074D" w:rsidR="0039093D" w:rsidRDefault="004E116D" w:rsidP="0084735F">
                      <w:pPr>
                        <w:pBdr>
                          <w:right w:val="single" w:sz="12" w:space="8" w:color="7DC6F3" w:themeColor="accent2"/>
                        </w:pBdr>
                        <w:spacing w:before="160" w:line="360" w:lineRule="auto"/>
                        <w:jc w:val="center"/>
                        <w:rPr>
                          <w:rFonts w:ascii="Informal Roman" w:hAnsi="Informal Roman"/>
                          <w:b w:val="0"/>
                          <w:bCs w:val="0"/>
                          <w:caps/>
                          <w:color w:val="FFFFFF" w:themeColor="background1"/>
                          <w:sz w:val="25"/>
                          <w:szCs w:val="25"/>
                          <w:lang w:val="en-IN"/>
                          <w14:glow w14:rad="228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>
                        <w:rPr>
                          <w:rFonts w:ascii="Informal Roman" w:hAnsi="Informal Roman"/>
                          <w:b w:val="0"/>
                          <w:bCs w:val="0"/>
                          <w:caps/>
                          <w:color w:val="FFFFFF" w:themeColor="background1"/>
                          <w:sz w:val="25"/>
                          <w:szCs w:val="25"/>
                          <w:lang w:val="en-IN"/>
                          <w14:glow w14:rad="228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</w:rPr>
                        <w:t>waiting for the right time to be happy, rich and healthy</w:t>
                      </w:r>
                    </w:p>
                    <w:p w14:paraId="61A26A0D" w14:textId="1AAAE482" w:rsidR="004E116D" w:rsidRDefault="004E116D" w:rsidP="0084735F">
                      <w:pPr>
                        <w:pBdr>
                          <w:right w:val="single" w:sz="12" w:space="8" w:color="7DC6F3" w:themeColor="accent2"/>
                        </w:pBdr>
                        <w:spacing w:before="160" w:line="360" w:lineRule="auto"/>
                        <w:jc w:val="center"/>
                        <w:rPr>
                          <w:rFonts w:ascii="Informal Roman" w:hAnsi="Informal Roman"/>
                          <w:b w:val="0"/>
                          <w:bCs w:val="0"/>
                          <w:caps/>
                          <w:color w:val="FFFFFF" w:themeColor="background1"/>
                          <w:sz w:val="25"/>
                          <w:szCs w:val="25"/>
                          <w:lang w:val="en-IN"/>
                          <w14:glow w14:rad="228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>
                        <w:rPr>
                          <w:rFonts w:ascii="Informal Roman" w:hAnsi="Informal Roman"/>
                          <w:b w:val="0"/>
                          <w:bCs w:val="0"/>
                          <w:caps/>
                          <w:color w:val="FFFFFF" w:themeColor="background1"/>
                          <w:sz w:val="25"/>
                          <w:szCs w:val="25"/>
                          <w:lang w:val="en-IN"/>
                          <w14:glow w14:rad="228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</w:rPr>
                        <w:t>hoping to finally say “i &lt;3 you” to the o</w:t>
                      </w:r>
                      <w:r w:rsidR="00C56E24">
                        <w:rPr>
                          <w:rFonts w:ascii="Informal Roman" w:hAnsi="Informal Roman"/>
                          <w:b w:val="0"/>
                          <w:bCs w:val="0"/>
                          <w:caps/>
                          <w:color w:val="FFFFFF" w:themeColor="background1"/>
                          <w:sz w:val="25"/>
                          <w:szCs w:val="25"/>
                          <w:lang w:val="en-IN"/>
                          <w14:glow w14:rad="228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</w:rPr>
                        <w:t>n</w:t>
                      </w:r>
                      <w:r>
                        <w:rPr>
                          <w:rFonts w:ascii="Informal Roman" w:hAnsi="Informal Roman"/>
                          <w:b w:val="0"/>
                          <w:bCs w:val="0"/>
                          <w:caps/>
                          <w:color w:val="FFFFFF" w:themeColor="background1"/>
                          <w:sz w:val="25"/>
                          <w:szCs w:val="25"/>
                          <w:lang w:val="en-IN"/>
                          <w14:glow w14:rad="228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</w:rPr>
                        <w:t>es who love me,</w:t>
                      </w:r>
                    </w:p>
                    <w:p w14:paraId="64FAF9F3" w14:textId="73573FAF" w:rsidR="004E116D" w:rsidRDefault="004E116D" w:rsidP="0084735F">
                      <w:pPr>
                        <w:pBdr>
                          <w:right w:val="single" w:sz="12" w:space="8" w:color="7DC6F3" w:themeColor="accent2"/>
                        </w:pBdr>
                        <w:spacing w:before="160" w:line="360" w:lineRule="auto"/>
                        <w:jc w:val="center"/>
                        <w:rPr>
                          <w:rFonts w:ascii="Informal Roman" w:hAnsi="Informal Roman"/>
                          <w:b w:val="0"/>
                          <w:bCs w:val="0"/>
                          <w:caps/>
                          <w:color w:val="FFFFFF" w:themeColor="background1"/>
                          <w:sz w:val="25"/>
                          <w:szCs w:val="25"/>
                          <w:lang w:val="en-IN"/>
                          <w14:glow w14:rad="228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>
                        <w:rPr>
                          <w:rFonts w:ascii="Informal Roman" w:hAnsi="Informal Roman"/>
                          <w:b w:val="0"/>
                          <w:bCs w:val="0"/>
                          <w:caps/>
                          <w:color w:val="FFFFFF" w:themeColor="background1"/>
                          <w:sz w:val="25"/>
                          <w:szCs w:val="25"/>
                          <w:lang w:val="en-IN"/>
                          <w14:glow w14:rad="228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</w:rPr>
                        <w:t>holding back emotions and not taking that risk</w:t>
                      </w:r>
                    </w:p>
                    <w:p w14:paraId="447F347E" w14:textId="5C8360F1" w:rsidR="004E116D" w:rsidRDefault="004E116D" w:rsidP="0084735F">
                      <w:pPr>
                        <w:pBdr>
                          <w:right w:val="single" w:sz="12" w:space="8" w:color="7DC6F3" w:themeColor="accent2"/>
                        </w:pBdr>
                        <w:spacing w:before="160" w:line="360" w:lineRule="auto"/>
                        <w:jc w:val="center"/>
                        <w:rPr>
                          <w:rFonts w:ascii="Informal Roman" w:hAnsi="Informal Roman"/>
                          <w:b w:val="0"/>
                          <w:bCs w:val="0"/>
                          <w:caps/>
                          <w:color w:val="FFFFFF" w:themeColor="background1"/>
                          <w:sz w:val="25"/>
                          <w:szCs w:val="25"/>
                          <w:lang w:val="en-IN"/>
                          <w14:glow w14:rad="228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>
                        <w:rPr>
                          <w:rFonts w:ascii="Informal Roman" w:hAnsi="Informal Roman"/>
                          <w:b w:val="0"/>
                          <w:bCs w:val="0"/>
                          <w:caps/>
                          <w:color w:val="FFFFFF" w:themeColor="background1"/>
                          <w:sz w:val="25"/>
                          <w:szCs w:val="25"/>
                          <w:lang w:val="en-IN"/>
                          <w14:glow w14:rad="228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</w:rPr>
                        <w:t xml:space="preserve">waiting on someone else to </w:t>
                      </w:r>
                      <w:r w:rsidR="00C56E24">
                        <w:rPr>
                          <w:rFonts w:ascii="Informal Roman" w:hAnsi="Informal Roman"/>
                          <w:b w:val="0"/>
                          <w:bCs w:val="0"/>
                          <w:caps/>
                          <w:color w:val="FFFFFF" w:themeColor="background1"/>
                          <w:sz w:val="25"/>
                          <w:szCs w:val="25"/>
                          <w:lang w:val="en-IN"/>
                          <w14:glow w14:rad="228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</w:rPr>
                        <w:t>get my shortcmings/vision</w:t>
                      </w:r>
                      <w:r>
                        <w:rPr>
                          <w:rFonts w:ascii="Informal Roman" w:hAnsi="Informal Roman"/>
                          <w:b w:val="0"/>
                          <w:bCs w:val="0"/>
                          <w:caps/>
                          <w:color w:val="FFFFFF" w:themeColor="background1"/>
                          <w:sz w:val="25"/>
                          <w:szCs w:val="25"/>
                          <w:lang w:val="en-IN"/>
                          <w14:glow w14:rad="228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</w:rPr>
                        <w:t xml:space="preserve"> fix</w:t>
                      </w:r>
                      <w:r w:rsidR="00C56E24">
                        <w:rPr>
                          <w:rFonts w:ascii="Informal Roman" w:hAnsi="Informal Roman"/>
                          <w:b w:val="0"/>
                          <w:bCs w:val="0"/>
                          <w:caps/>
                          <w:color w:val="FFFFFF" w:themeColor="background1"/>
                          <w:sz w:val="25"/>
                          <w:szCs w:val="25"/>
                          <w:lang w:val="en-IN"/>
                          <w14:glow w14:rad="228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</w:rPr>
                        <w:t>ed</w:t>
                      </w:r>
                    </w:p>
                    <w:p w14:paraId="196569AF" w14:textId="372AE660" w:rsidR="00C56E24" w:rsidRDefault="00C56E24" w:rsidP="0084735F">
                      <w:pPr>
                        <w:pBdr>
                          <w:right w:val="single" w:sz="12" w:space="8" w:color="7DC6F3" w:themeColor="accent2"/>
                        </w:pBdr>
                        <w:spacing w:before="160" w:line="360" w:lineRule="auto"/>
                        <w:jc w:val="center"/>
                        <w:rPr>
                          <w:rFonts w:ascii="Informal Roman" w:hAnsi="Informal Roman"/>
                          <w:b w:val="0"/>
                          <w:bCs w:val="0"/>
                          <w:caps/>
                          <w:color w:val="FFFFFF" w:themeColor="background1"/>
                          <w:sz w:val="25"/>
                          <w:szCs w:val="25"/>
                          <w:lang w:val="en-IN"/>
                          <w14:glow w14:rad="228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>
                        <w:rPr>
                          <w:rFonts w:ascii="Informal Roman" w:hAnsi="Informal Roman"/>
                          <w:b w:val="0"/>
                          <w:bCs w:val="0"/>
                          <w:caps/>
                          <w:color w:val="FFFFFF" w:themeColor="background1"/>
                          <w:sz w:val="25"/>
                          <w:szCs w:val="25"/>
                          <w:lang w:val="en-IN"/>
                          <w14:glow w14:rad="228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</w:rPr>
                        <w:t>hoarding up the things i can share, filling up my drawers without giving a care,</w:t>
                      </w:r>
                    </w:p>
                    <w:p w14:paraId="0B182E2F" w14:textId="190B1477" w:rsidR="00C56E24" w:rsidRDefault="00C56E24" w:rsidP="0084735F">
                      <w:pPr>
                        <w:pBdr>
                          <w:right w:val="single" w:sz="12" w:space="8" w:color="7DC6F3" w:themeColor="accent2"/>
                        </w:pBdr>
                        <w:spacing w:before="160" w:line="360" w:lineRule="auto"/>
                        <w:jc w:val="center"/>
                        <w:rPr>
                          <w:rFonts w:ascii="Informal Roman" w:hAnsi="Informal Roman"/>
                          <w:b w:val="0"/>
                          <w:bCs w:val="0"/>
                          <w:caps/>
                          <w:color w:val="FFFFFF" w:themeColor="background1"/>
                          <w:sz w:val="25"/>
                          <w:szCs w:val="25"/>
                          <w:lang w:val="en-IN"/>
                          <w14:glow w14:rad="228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>
                        <w:rPr>
                          <w:rFonts w:ascii="Informal Roman" w:hAnsi="Informal Roman"/>
                          <w:b w:val="0"/>
                          <w:bCs w:val="0"/>
                          <w:caps/>
                          <w:color w:val="FFFFFF" w:themeColor="background1"/>
                          <w:sz w:val="25"/>
                          <w:szCs w:val="25"/>
                          <w:lang w:val="en-IN"/>
                          <w14:glow w14:rad="228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</w:rPr>
                        <w:t>saying words that i don’t even mean, and not saying the ones i mean, while holding back words meant to be screamed</w:t>
                      </w:r>
                    </w:p>
                    <w:p w14:paraId="42C617D4" w14:textId="03D4CF24" w:rsidR="00C56E24" w:rsidRPr="0039093D" w:rsidRDefault="00C56E24" w:rsidP="0084735F">
                      <w:pPr>
                        <w:pBdr>
                          <w:right w:val="single" w:sz="12" w:space="8" w:color="7DC6F3" w:themeColor="accent2"/>
                        </w:pBdr>
                        <w:spacing w:before="160" w:line="360" w:lineRule="auto"/>
                        <w:jc w:val="center"/>
                        <w:rPr>
                          <w:rFonts w:ascii="Informal Roman" w:hAnsi="Informal Roman"/>
                          <w:b w:val="0"/>
                          <w:bCs w:val="0"/>
                          <w:caps/>
                          <w:color w:val="FFFFFF" w:themeColor="background1"/>
                          <w:sz w:val="25"/>
                          <w:szCs w:val="25"/>
                          <w:lang w:val="en-IN"/>
                          <w14:glow w14:rad="228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>
                        <w:rPr>
                          <w:rFonts w:ascii="Informal Roman" w:hAnsi="Informal Roman"/>
                          <w:b w:val="0"/>
                          <w:bCs w:val="0"/>
                          <w:caps/>
                          <w:color w:val="FFFFFF" w:themeColor="background1"/>
                          <w:sz w:val="25"/>
                          <w:szCs w:val="25"/>
                          <w:lang w:val="en-IN"/>
                          <w14:glow w14:rad="228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</w:rPr>
                        <w:t>i did all this all along in my life…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E4117">
        <w:rPr>
          <w:noProof/>
        </w:rPr>
        <w:drawing>
          <wp:anchor distT="0" distB="0" distL="114300" distR="114300" simplePos="0" relativeHeight="251659264" behindDoc="1" locked="1" layoutInCell="1" allowOverlap="1" wp14:anchorId="5BF0ADCE" wp14:editId="3B48B245">
            <wp:simplePos x="0" y="0"/>
            <wp:positionH relativeFrom="margin">
              <wp:posOffset>-914400</wp:posOffset>
            </wp:positionH>
            <wp:positionV relativeFrom="paragraph">
              <wp:posOffset>-2286000</wp:posOffset>
            </wp:positionV>
            <wp:extent cx="7772891" cy="10058400"/>
            <wp:effectExtent l="0" t="0" r="0" b="0"/>
            <wp:wrapNone/>
            <wp:docPr id="18" name="Picture 1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89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908"/>
      </w:tblGrid>
      <w:tr w:rsidR="00AF300E" w14:paraId="65E3F0F5" w14:textId="77777777" w:rsidTr="0039093D">
        <w:trPr>
          <w:trHeight w:val="2730"/>
        </w:trPr>
        <w:tc>
          <w:tcPr>
            <w:tcW w:w="8908" w:type="dxa"/>
          </w:tcPr>
          <w:p w14:paraId="2FF167D8" w14:textId="29643D3E" w:rsidR="00AF300E" w:rsidRPr="00AF300E" w:rsidRDefault="00000000" w:rsidP="009E4117">
            <w:pPr>
              <w:pStyle w:val="Heading1"/>
              <w:framePr w:hSpace="0" w:wrap="auto" w:vAnchor="margin" w:xAlign="left" w:yAlign="inline"/>
            </w:pPr>
            <w:sdt>
              <w:sdtPr>
                <w:id w:val="-781102172"/>
                <w:placeholder>
                  <w:docPart w:val="40A90DEC972E450BAF2A46A787205A9D"/>
                </w:placeholder>
                <w15:appearance w15:val="hidden"/>
              </w:sdtPr>
              <w:sdtContent>
                <w:r w:rsidR="0039093D" w:rsidRPr="0039093D">
                  <w:rPr>
                    <w:b w:val="0"/>
                    <w:caps w:val="0"/>
                    <w14:shadow w14:blurRad="50800" w14:dist="38100" w14:dir="2700000" w14:sx="100000" w14:sy="100000" w14:kx="0" w14:ky="0" w14:algn="tl">
                      <w14:srgbClr w14:val="000000">
                        <w14:alpha w14:val="60000"/>
                      </w14:srgbClr>
                    </w14:shadow>
                    <w14:reflection w14:blurRad="6350" w14:stA="53000" w14:stPos="0" w14:endA="300" w14:endPos="35500" w14:dist="0" w14:dir="5400000" w14:fadeDir="5400000" w14:sx="100000" w14:sy="-90000" w14:kx="0" w14:ky="0" w14:algn="bl"/>
                    <w14:textOutline w14:w="0" w14:cap="flat" w14:cmpd="sng" w14:algn="ctr">
                      <w14:noFill/>
                      <w14:prstDash w14:val="solid"/>
                      <w14:round/>
                    </w14:textOutline>
                    <w14:textFill>
                      <w14:gradFill>
                        <w14:gsLst>
                          <w14:gs w14:pos="0">
                            <w14:schemeClr w14:val="accent5">
                              <w14:lumMod w14:val="50000"/>
                            </w14:schemeClr>
                          </w14:gs>
                          <w14:gs w14:pos="50000">
                            <w14:schemeClr w14:val="accent5"/>
                          </w14:gs>
                          <w14:gs w14:pos="100000">
                            <w14:schemeClr w14:val="accent5">
                              <w14:lumMod w14:val="60000"/>
                              <w14:lumOff w14:val="40000"/>
                            </w14:schemeClr>
                          </w14:gs>
                        </w14:gsLst>
                        <w14:lin w14:ang="5400000" w14:scaled="0"/>
                      </w14:gradFill>
                    </w14:textFill>
                  </w:rPr>
                  <w:t>…and I know that I’m not making out alive</w:t>
                </w:r>
              </w:sdtContent>
            </w:sdt>
            <w:r w:rsidR="00105759">
              <w:t xml:space="preserve"> </w:t>
            </w:r>
          </w:p>
          <w:p w14:paraId="5B29991E" w14:textId="77777777" w:rsidR="00AF300E" w:rsidRPr="006B609A" w:rsidRDefault="00AF300E" w:rsidP="009E4117">
            <w:pPr>
              <w:jc w:val="center"/>
            </w:pPr>
          </w:p>
        </w:tc>
      </w:tr>
      <w:tr w:rsidR="00AF300E" w14:paraId="6F349DDD" w14:textId="77777777" w:rsidTr="0039093D">
        <w:trPr>
          <w:trHeight w:val="1445"/>
        </w:trPr>
        <w:tc>
          <w:tcPr>
            <w:tcW w:w="8908" w:type="dxa"/>
          </w:tcPr>
          <w:p w14:paraId="749FD7C5" w14:textId="77777777" w:rsidR="00AF300E" w:rsidRPr="00AF300E" w:rsidRDefault="00AF300E" w:rsidP="00105759">
            <w:pPr>
              <w:spacing w:after="100"/>
              <w:jc w:val="center"/>
            </w:pPr>
            <w:r w:rsidRPr="00AF300E">
              <w:rPr>
                <w:noProof/>
              </w:rPr>
              <mc:AlternateContent>
                <mc:Choice Requires="wps">
                  <w:drawing>
                    <wp:inline distT="0" distB="0" distL="0" distR="0" wp14:anchorId="6EEBD343" wp14:editId="68149524">
                      <wp:extent cx="981076" cy="0"/>
                      <wp:effectExtent l="0" t="19050" r="28575" b="19050"/>
                      <wp:docPr id="83" name="Straight Connector 83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B0065FB" id="Straight Connector 83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" strokecolor="#3a3363 [3215]" strokeweight="2.25pt">
                      <v:stroke joinstyle="miter"/>
                      <w10:anchorlock/>
                    </v:line>
                  </w:pict>
                </mc:Fallback>
              </mc:AlternateContent>
            </w:r>
          </w:p>
          <w:p w14:paraId="41F50103" w14:textId="571EDE18" w:rsidR="00AF300E" w:rsidRPr="00AF300E" w:rsidRDefault="0039093D" w:rsidP="0039093D">
            <w:pPr>
              <w:pStyle w:val="Heading2"/>
            </w:pPr>
            <w:r w:rsidRPr="00AF300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9C732DF" wp14:editId="72331A29">
                      <wp:simplePos x="0" y="0"/>
                      <wp:positionH relativeFrom="column">
                        <wp:posOffset>2461260</wp:posOffset>
                      </wp:positionH>
                      <wp:positionV relativeFrom="paragraph">
                        <wp:posOffset>551180</wp:posOffset>
                      </wp:positionV>
                      <wp:extent cx="981075" cy="0"/>
                      <wp:effectExtent l="0" t="19050" r="28575" b="19050"/>
                      <wp:wrapTopAndBottom/>
                      <wp:docPr id="84" name="Straight Connector 84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5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D88992F" id="Straight Connector 84" o:spid="_x0000_s1026" alt="text divider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8pt,43.4pt" to="271.05pt,4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" strokecolor="#3a3363 [3215]" strokeweight="2.25pt">
                      <v:stroke joinstyle="miter"/>
                      <w10:wrap type="topAndBottom"/>
                    </v:line>
                  </w:pict>
                </mc:Fallback>
              </mc:AlternateContent>
            </w:r>
            <w:sdt>
              <w:sdtPr>
                <w:id w:val="1487210965"/>
                <w:placeholder>
                  <w:docPart w:val="B1B0BEA50B5447869171AB8AFDD50075"/>
                </w:placeholder>
              </w:sdtPr>
              <w:sdtContent>
                <w:r>
                  <w:t>sunday</w:t>
                </w:r>
              </w:sdtContent>
            </w:sdt>
            <w:r w:rsidR="00AF300E" w:rsidRPr="00AF300E">
              <w:t>,</w:t>
            </w:r>
            <w:r w:rsidRPr="00AF300E">
              <w:rPr>
                <w:noProof/>
              </w:rPr>
              <w:t xml:space="preserve"> </w:t>
            </w:r>
            <w:r w:rsidR="00AF300E" w:rsidRPr="00AF300E">
              <w:t xml:space="preserve"> </w:t>
            </w:r>
            <w:r>
              <w:t>14 May</w:t>
            </w:r>
            <w:r w:rsidR="00AF300E" w:rsidRPr="00105759">
              <w:t xml:space="preserve"> </w:t>
            </w:r>
          </w:p>
        </w:tc>
      </w:tr>
      <w:tr w:rsidR="00AF300E" w14:paraId="6290C37C" w14:textId="77777777" w:rsidTr="0039093D">
        <w:trPr>
          <w:trHeight w:val="1890"/>
        </w:trPr>
        <w:tc>
          <w:tcPr>
            <w:tcW w:w="8908" w:type="dxa"/>
          </w:tcPr>
          <w:p w14:paraId="509915F4" w14:textId="366E42C2" w:rsidR="00AF300E" w:rsidRDefault="00AF300E" w:rsidP="00105759">
            <w:pPr>
              <w:spacing w:after="300"/>
              <w:jc w:val="center"/>
            </w:pPr>
          </w:p>
          <w:p w14:paraId="1BEC166C" w14:textId="09E156D3" w:rsidR="00AF300E" w:rsidRPr="00AF300E" w:rsidRDefault="00AF300E" w:rsidP="00105759">
            <w:pPr>
              <w:jc w:val="center"/>
            </w:pPr>
          </w:p>
          <w:p w14:paraId="4B24EC79" w14:textId="5A72DC55" w:rsidR="00AF300E" w:rsidRPr="00AF300E" w:rsidRDefault="00AF300E" w:rsidP="00105759">
            <w:pPr>
              <w:jc w:val="center"/>
            </w:pPr>
          </w:p>
        </w:tc>
      </w:tr>
      <w:tr w:rsidR="00AF300E" w14:paraId="6142FEFD" w14:textId="77777777" w:rsidTr="0039093D">
        <w:trPr>
          <w:trHeight w:val="1008"/>
        </w:trPr>
        <w:tc>
          <w:tcPr>
            <w:tcW w:w="8908" w:type="dxa"/>
            <w:vAlign w:val="center"/>
          </w:tcPr>
          <w:p w14:paraId="66A84A9B" w14:textId="77777777" w:rsidR="00AF300E" w:rsidRPr="00105759" w:rsidRDefault="00000000" w:rsidP="00105759">
            <w:pPr>
              <w:pStyle w:val="Heading3"/>
            </w:pPr>
            <w:sdt>
              <w:sdtPr>
                <w:id w:val="-940457189"/>
                <w:placeholder>
                  <w:docPart w:val="D81937EAC0AD4FE784FEE834E8FC5CC9"/>
                </w:placeholder>
                <w:showingPlcHdr/>
                <w15:appearance w15:val="hidden"/>
              </w:sdtPr>
              <w:sdtContent>
                <w:r w:rsidR="00105759" w:rsidRPr="00105759">
                  <w:t>You’re Invited to Celebrate with Us!</w:t>
                </w:r>
              </w:sdtContent>
            </w:sdt>
          </w:p>
        </w:tc>
      </w:tr>
    </w:tbl>
    <w:p w14:paraId="623D1237" w14:textId="77777777" w:rsidR="00024B92" w:rsidRPr="004008C9" w:rsidRDefault="00024B92" w:rsidP="005325F0">
      <w:pPr>
        <w:spacing w:before="0"/>
        <w:ind w:left="0"/>
      </w:pPr>
    </w:p>
    <w:sectPr w:rsidR="00024B92" w:rsidRPr="004008C9" w:rsidSect="00696C76">
      <w:headerReference w:type="default" r:id="rId10"/>
      <w:pgSz w:w="12240" w:h="15840"/>
      <w:pgMar w:top="3600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2BF5B1" w14:textId="77777777" w:rsidR="00696C76" w:rsidRDefault="00696C76">
      <w:pPr>
        <w:spacing w:before="0"/>
      </w:pPr>
      <w:r>
        <w:separator/>
      </w:r>
    </w:p>
  </w:endnote>
  <w:endnote w:type="continuationSeparator" w:id="0">
    <w:p w14:paraId="749AF215" w14:textId="77777777" w:rsidR="00696C76" w:rsidRDefault="00696C76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Informal Roman">
    <w:panose1 w:val="030604020304060B0204"/>
    <w:charset w:val="00"/>
    <w:family w:val="script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00E805" w14:textId="77777777" w:rsidR="00696C76" w:rsidRDefault="00696C76">
      <w:pPr>
        <w:spacing w:before="0"/>
      </w:pPr>
      <w:r>
        <w:separator/>
      </w:r>
    </w:p>
  </w:footnote>
  <w:footnote w:type="continuationSeparator" w:id="0">
    <w:p w14:paraId="550184C1" w14:textId="77777777" w:rsidR="00696C76" w:rsidRDefault="00696C76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214296" w14:textId="77777777" w:rsidR="004008C9" w:rsidRDefault="004008C9" w:rsidP="004008C9">
    <w:pPr>
      <w:pStyle w:val="Header"/>
      <w:ind w:left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093D"/>
    <w:rsid w:val="00024B92"/>
    <w:rsid w:val="0003383B"/>
    <w:rsid w:val="00052C52"/>
    <w:rsid w:val="00105759"/>
    <w:rsid w:val="00134C5B"/>
    <w:rsid w:val="001D6E60"/>
    <w:rsid w:val="0020003D"/>
    <w:rsid w:val="002D3176"/>
    <w:rsid w:val="0039093D"/>
    <w:rsid w:val="003B2720"/>
    <w:rsid w:val="003E6DF0"/>
    <w:rsid w:val="004008C9"/>
    <w:rsid w:val="00412883"/>
    <w:rsid w:val="004650EC"/>
    <w:rsid w:val="004E116D"/>
    <w:rsid w:val="005325F0"/>
    <w:rsid w:val="00582666"/>
    <w:rsid w:val="005D73BC"/>
    <w:rsid w:val="00673C5F"/>
    <w:rsid w:val="00696C76"/>
    <w:rsid w:val="006B609A"/>
    <w:rsid w:val="00715CEC"/>
    <w:rsid w:val="00723AA3"/>
    <w:rsid w:val="007A336B"/>
    <w:rsid w:val="0084735F"/>
    <w:rsid w:val="009935EB"/>
    <w:rsid w:val="009E4117"/>
    <w:rsid w:val="00A51113"/>
    <w:rsid w:val="00AF300E"/>
    <w:rsid w:val="00B94AC1"/>
    <w:rsid w:val="00C56E24"/>
    <w:rsid w:val="00CA580F"/>
    <w:rsid w:val="00D02AD4"/>
    <w:rsid w:val="00D85786"/>
    <w:rsid w:val="00E162EB"/>
    <w:rsid w:val="00E22D94"/>
    <w:rsid w:val="00E708F2"/>
    <w:rsid w:val="00E96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796BF9D"/>
  <w15:chartTrackingRefBased/>
  <w15:docId w15:val="{72DE22A4-EB97-4484-B4C0-518ADF570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300E"/>
    <w:pPr>
      <w:spacing w:before="40" w:after="0" w:line="240" w:lineRule="auto"/>
      <w:ind w:left="29" w:right="29"/>
    </w:pPr>
    <w:rPr>
      <w:b/>
      <w:bCs/>
      <w:color w:val="3A3363" w:themeColor="text2"/>
      <w:sz w:val="32"/>
      <w:szCs w:val="26"/>
    </w:rPr>
  </w:style>
  <w:style w:type="paragraph" w:styleId="Heading1">
    <w:name w:val="heading 1"/>
    <w:basedOn w:val="Normal"/>
    <w:next w:val="Normal"/>
    <w:qFormat/>
    <w:rsid w:val="00AF300E"/>
    <w:pPr>
      <w:framePr w:hSpace="180" w:wrap="around" w:vAnchor="text" w:hAnchor="text" w:x="796" w:y="2775"/>
      <w:ind w:left="0"/>
      <w:jc w:val="center"/>
      <w:outlineLvl w:val="0"/>
    </w:pPr>
    <w:rPr>
      <w:rFonts w:asciiTheme="majorHAnsi" w:eastAsiaTheme="majorEastAsia" w:hAnsiTheme="majorHAnsi" w:cstheme="majorBidi"/>
      <w:caps/>
      <w:sz w:val="120"/>
      <w:szCs w:val="120"/>
    </w:rPr>
  </w:style>
  <w:style w:type="paragraph" w:styleId="Heading2">
    <w:name w:val="heading 2"/>
    <w:basedOn w:val="Normal"/>
    <w:next w:val="Normal"/>
    <w:unhideWhenUsed/>
    <w:qFormat/>
    <w:rsid w:val="00105759"/>
    <w:pPr>
      <w:spacing w:before="300" w:after="100"/>
      <w:jc w:val="center"/>
      <w:outlineLvl w:val="1"/>
    </w:pPr>
    <w:rPr>
      <w:caps/>
    </w:rPr>
  </w:style>
  <w:style w:type="paragraph" w:styleId="Heading3">
    <w:name w:val="heading 3"/>
    <w:basedOn w:val="Normal"/>
    <w:next w:val="Normal"/>
    <w:unhideWhenUsed/>
    <w:qFormat/>
    <w:rsid w:val="00105759"/>
    <w:pPr>
      <w:jc w:val="center"/>
      <w:outlineLvl w:val="2"/>
    </w:pPr>
    <w:rPr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A1810D" w:themeColor="accent1" w:themeShade="80"/>
    </w:rPr>
  </w:style>
  <w:style w:type="paragraph" w:styleId="Header">
    <w:name w:val="header"/>
    <w:basedOn w:val="Normal"/>
    <w:link w:val="Head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4008C9"/>
    <w:rPr>
      <w:b/>
      <w:bCs/>
      <w:color w:val="A1810D" w:themeColor="accent1" w:themeShade="80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4008C9"/>
    <w:rPr>
      <w:b/>
      <w:bCs/>
      <w:color w:val="A1810D" w:themeColor="accent1" w:themeShade="8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PA\AppData\Local\Microsoft\Office\16.0\DTS\en-IN%7b74C7E1C2-95D1-42B5-84D0-B63AF20DC902%7d\%7bEBC6D032-102E-4A43-9328-E25B262992E3%7dtf03978815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0A90DEC972E450BAF2A46A787205A9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521281-8B9D-443F-9D85-D4075F89AA0B}"/>
      </w:docPartPr>
      <w:docPartBody>
        <w:p w:rsidR="00000000" w:rsidRDefault="00000000">
          <w:pPr>
            <w:pStyle w:val="40A90DEC972E450BAF2A46A787205A9D"/>
          </w:pPr>
          <w:r w:rsidRPr="00105759">
            <w:t>PARTY INVITATION</w:t>
          </w:r>
        </w:p>
      </w:docPartBody>
    </w:docPart>
    <w:docPart>
      <w:docPartPr>
        <w:name w:val="B1B0BEA50B5447869171AB8AFDD500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B301F6-DE31-47FC-ADCF-AD8EBAB24FE9}"/>
      </w:docPartPr>
      <w:docPartBody>
        <w:p w:rsidR="00000000" w:rsidRDefault="00000000">
          <w:pPr>
            <w:pStyle w:val="B1B0BEA50B5447869171AB8AFDD50075"/>
          </w:pPr>
          <w:r w:rsidRPr="00105759">
            <w:t>SATURDAY</w:t>
          </w:r>
        </w:p>
      </w:docPartBody>
    </w:docPart>
    <w:docPart>
      <w:docPartPr>
        <w:name w:val="D81937EAC0AD4FE784FEE834E8FC5C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2C18F0-21D0-4ACB-B632-52CA4D8C8DFF}"/>
      </w:docPartPr>
      <w:docPartBody>
        <w:p w:rsidR="00000000" w:rsidRDefault="00000000">
          <w:pPr>
            <w:pStyle w:val="D81937EAC0AD4FE784FEE834E8FC5CC9"/>
          </w:pPr>
          <w:r w:rsidRPr="00105759">
            <w:t>You’re Invited to Celebrate with Us!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Informal Roman">
    <w:panose1 w:val="030604020304060B0204"/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1FC"/>
    <w:rsid w:val="00725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lang w:val="en-IN" w:eastAsia="en-IN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0A90DEC972E450BAF2A46A787205A9D">
    <w:name w:val="40A90DEC972E450BAF2A46A787205A9D"/>
  </w:style>
  <w:style w:type="paragraph" w:customStyle="1" w:styleId="B1B0BEA50B5447869171AB8AFDD50075">
    <w:name w:val="B1B0BEA50B5447869171AB8AFDD50075"/>
  </w:style>
  <w:style w:type="paragraph" w:customStyle="1" w:styleId="FF686E772AD04ECC8D1B177139B0C8DF">
    <w:name w:val="FF686E772AD04ECC8D1B177139B0C8DF"/>
  </w:style>
  <w:style w:type="paragraph" w:customStyle="1" w:styleId="14DC975AAEF342FB9F58D27B7C2798AA">
    <w:name w:val="14DC975AAEF342FB9F58D27B7C2798AA"/>
  </w:style>
  <w:style w:type="paragraph" w:customStyle="1" w:styleId="2DD3CE8E81C241CF8912CD55ED72F3F0">
    <w:name w:val="2DD3CE8E81C241CF8912CD55ED72F3F0"/>
  </w:style>
  <w:style w:type="paragraph" w:customStyle="1" w:styleId="E55AF2B1E3974C69AA11DA7D0A602987">
    <w:name w:val="E55AF2B1E3974C69AA11DA7D0A602987"/>
  </w:style>
  <w:style w:type="paragraph" w:customStyle="1" w:styleId="C70FFEE6E7574B62B6C73641FE9FD503">
    <w:name w:val="C70FFEE6E7574B62B6C73641FE9FD503"/>
  </w:style>
  <w:style w:type="paragraph" w:customStyle="1" w:styleId="80365B674694450E81E84E084D51A59C">
    <w:name w:val="80365B674694450E81E84E084D51A59C"/>
  </w:style>
  <w:style w:type="paragraph" w:customStyle="1" w:styleId="7867790E95A24AEBB8CB3B45048D8E4B">
    <w:name w:val="7867790E95A24AEBB8CB3B45048D8E4B"/>
  </w:style>
  <w:style w:type="paragraph" w:customStyle="1" w:styleId="649B155D04C548F08E9E84EE20D48EBE">
    <w:name w:val="649B155D04C548F08E9E84EE20D48EBE"/>
  </w:style>
  <w:style w:type="paragraph" w:customStyle="1" w:styleId="D81937EAC0AD4FE784FEE834E8FC5CC9">
    <w:name w:val="D81937EAC0AD4FE784FEE834E8FC5CC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Party invitation flyer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7" ma:contentTypeDescription="Create a new document." ma:contentTypeScope="" ma:versionID="c6f9a84f66a9c8b9a21755b9ffafb945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27df39e3e7036dff54f89ddd5805ce72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2534CEB-096C-47B5-9969-A961299A0FB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63271B0-4F0C-4FE2-9657-EF025C8469A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FBBB6A40-05D4-43D3-A1B5-58DDB6B680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{EBC6D032-102E-4A43-9328-E25B262992E3}tf03978815_win32</Template>
  <TotalTime>293</TotalTime>
  <Pages>1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VPA</dc:creator>
  <cp:lastModifiedBy>Radhika Agnihotri</cp:lastModifiedBy>
  <cp:revision>2</cp:revision>
  <dcterms:created xsi:type="dcterms:W3CDTF">2024-03-10T10:20:00Z</dcterms:created>
  <dcterms:modified xsi:type="dcterms:W3CDTF">2024-03-10T15:13:00Z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